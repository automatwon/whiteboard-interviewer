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D8" w:rsidRDefault="004D10D8" w:rsidP="004D10D8">
      <w:pPr>
        <w:sectPr w:rsidR="004D10D8" w:rsidSect="004D10D8">
          <w:head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7916545" cy="5943600"/>
            <wp:effectExtent l="19050" t="19050" r="27305" b="19050"/>
            <wp:docPr id="4" name="Picture 4" descr="Z:\WindowsFolders\Downloads\interview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WindowsFolders\Downloads\interview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6545" cy="594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10D8" w:rsidRDefault="004D10D8" w:rsidP="004D10D8">
      <w:pPr>
        <w:sectPr w:rsidR="004D10D8" w:rsidSect="004D10D8">
          <w:head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140A3E31" wp14:editId="6800A548">
            <wp:extent cx="7916545" cy="5943600"/>
            <wp:effectExtent l="19050" t="19050" r="27305" b="19050"/>
            <wp:docPr id="5" name="Picture 5" descr="Z:\WindowsFolders\Downloads\interview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WindowsFolders\Downloads\interview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6545" cy="594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10D8" w:rsidRDefault="009907FE" w:rsidP="004D10D8">
      <w:pPr>
        <w:sectPr w:rsidR="004D10D8" w:rsidSect="004D10D8">
          <w:headerReference w:type="defaul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7920990" cy="5869172"/>
            <wp:effectExtent l="19050" t="19050" r="22860" b="17780"/>
            <wp:docPr id="1" name="Picture 1" descr="Z:\WindowsFolders\Downloads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WindowsFolders\Downloads\hom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990" cy="58691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6279" w:rsidRDefault="00BD6279" w:rsidP="004D10D8">
      <w:pPr>
        <w:sectPr w:rsidR="00BD6279" w:rsidSect="004D10D8">
          <w:headerReference w:type="default" r:id="rId13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7920990" cy="5879805"/>
            <wp:effectExtent l="19050" t="19050" r="22860" b="26035"/>
            <wp:docPr id="11" name="Picture 11" descr="Z:\WindowsFolders\Downloads\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WindowsFolders\Downloads\passwor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990" cy="5879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279" w:rsidRPr="004D10D8" w:rsidRDefault="00BD6279" w:rsidP="004D10D8">
      <w:r>
        <w:rPr>
          <w:noProof/>
        </w:rPr>
        <w:lastRenderedPageBreak/>
        <w:drawing>
          <wp:inline distT="0" distB="0" distL="0" distR="0">
            <wp:extent cx="7920990" cy="5869172"/>
            <wp:effectExtent l="19050" t="19050" r="22860" b="17780"/>
            <wp:docPr id="12" name="Picture 12" descr="Z:\WindowsFolders\Downloads\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:\WindowsFolders\Downloads\erro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990" cy="58691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D6279" w:rsidRPr="004D10D8" w:rsidSect="004D10D8">
      <w:head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0D8" w:rsidRDefault="004D10D8" w:rsidP="004D10D8">
      <w:pPr>
        <w:spacing w:after="0" w:line="240" w:lineRule="auto"/>
      </w:pPr>
      <w:r>
        <w:separator/>
      </w:r>
    </w:p>
  </w:endnote>
  <w:endnote w:type="continuationSeparator" w:id="0">
    <w:p w:rsidR="004D10D8" w:rsidRDefault="004D10D8" w:rsidP="004D1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0D8" w:rsidRDefault="004D10D8" w:rsidP="004D10D8">
      <w:pPr>
        <w:spacing w:after="0" w:line="240" w:lineRule="auto"/>
      </w:pPr>
      <w:r>
        <w:separator/>
      </w:r>
    </w:p>
  </w:footnote>
  <w:footnote w:type="continuationSeparator" w:id="0">
    <w:p w:rsidR="004D10D8" w:rsidRDefault="004D10D8" w:rsidP="004D1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0D8" w:rsidRDefault="004D10D8">
    <w:pPr>
      <w:pStyle w:val="Header"/>
    </w:pPr>
    <w:r>
      <w:t xml:space="preserve">Whiteboard Interviewer (Daphna </w:t>
    </w:r>
    <w:proofErr w:type="spellStart"/>
    <w:r>
      <w:t>Khen</w:t>
    </w:r>
    <w:proofErr w:type="spellEnd"/>
    <w:r>
      <w:t xml:space="preserve">, Clara Moore, Tuan Vo, Danny </w:t>
    </w:r>
    <w:proofErr w:type="spellStart"/>
    <w:r>
      <w:t>Christanto</w:t>
    </w:r>
    <w:proofErr w:type="spellEnd"/>
    <w:r>
      <w:t xml:space="preserve">, Christopher </w:t>
    </w:r>
    <w:proofErr w:type="spellStart"/>
    <w:r>
      <w:t>Tjong</w:t>
    </w:r>
    <w:proofErr w:type="spellEnd"/>
    <w:r>
      <w:t xml:space="preserve">, </w:t>
    </w:r>
    <w:proofErr w:type="spellStart"/>
    <w:r>
      <w:t>Roi</w:t>
    </w:r>
    <w:proofErr w:type="spellEnd"/>
    <w:r>
      <w:t xml:space="preserve"> Bing)</w:t>
    </w:r>
  </w:p>
  <w:p w:rsidR="004D10D8" w:rsidRDefault="004D10D8">
    <w:pPr>
      <w:pStyle w:val="Header"/>
    </w:pPr>
    <w:r>
      <w:t>User Interface Design (Interviewee Interface)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0D8" w:rsidRDefault="004D10D8">
    <w:pPr>
      <w:pStyle w:val="Header"/>
    </w:pPr>
    <w:r>
      <w:t xml:space="preserve">Whiteboard Interviewer (Daphna </w:t>
    </w:r>
    <w:proofErr w:type="spellStart"/>
    <w:r>
      <w:t>Khen</w:t>
    </w:r>
    <w:proofErr w:type="spellEnd"/>
    <w:r>
      <w:t xml:space="preserve">, Clara Moore, Tuan Vo, Danny </w:t>
    </w:r>
    <w:proofErr w:type="spellStart"/>
    <w:r>
      <w:t>Christanto</w:t>
    </w:r>
    <w:proofErr w:type="spellEnd"/>
    <w:r>
      <w:t xml:space="preserve">, Christopher </w:t>
    </w:r>
    <w:proofErr w:type="spellStart"/>
    <w:r>
      <w:t>Tjong</w:t>
    </w:r>
    <w:proofErr w:type="spellEnd"/>
    <w:r>
      <w:t xml:space="preserve">, </w:t>
    </w:r>
    <w:proofErr w:type="spellStart"/>
    <w:r>
      <w:t>Roi</w:t>
    </w:r>
    <w:proofErr w:type="spellEnd"/>
    <w:r>
      <w:t xml:space="preserve"> Bing)</w:t>
    </w:r>
  </w:p>
  <w:p w:rsidR="004D10D8" w:rsidRDefault="004D10D8">
    <w:pPr>
      <w:pStyle w:val="Header"/>
    </w:pPr>
    <w:r>
      <w:t>User Interface Design (Interviewer Interface)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0D8" w:rsidRDefault="004D10D8">
    <w:pPr>
      <w:pStyle w:val="Header"/>
    </w:pPr>
    <w:r>
      <w:t xml:space="preserve">Whiteboard Interviewer (Daphna </w:t>
    </w:r>
    <w:proofErr w:type="spellStart"/>
    <w:r>
      <w:t>Khen</w:t>
    </w:r>
    <w:proofErr w:type="spellEnd"/>
    <w:r>
      <w:t xml:space="preserve">, Clara Moore, Tuan Vo, Danny </w:t>
    </w:r>
    <w:proofErr w:type="spellStart"/>
    <w:r>
      <w:t>Christanto</w:t>
    </w:r>
    <w:proofErr w:type="spellEnd"/>
    <w:r>
      <w:t xml:space="preserve">, Christopher </w:t>
    </w:r>
    <w:proofErr w:type="spellStart"/>
    <w:r>
      <w:t>Tjong</w:t>
    </w:r>
    <w:proofErr w:type="spellEnd"/>
    <w:r>
      <w:t xml:space="preserve">, </w:t>
    </w:r>
    <w:proofErr w:type="spellStart"/>
    <w:r>
      <w:t>Roi</w:t>
    </w:r>
    <w:proofErr w:type="spellEnd"/>
    <w:r>
      <w:t xml:space="preserve"> Bing)</w:t>
    </w:r>
  </w:p>
  <w:p w:rsidR="004D10D8" w:rsidRDefault="004D10D8">
    <w:pPr>
      <w:pStyle w:val="Header"/>
    </w:pPr>
    <w:r>
      <w:t>User Interface Design (Home Page)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0D8" w:rsidRDefault="004D10D8">
    <w:pPr>
      <w:pStyle w:val="Header"/>
    </w:pPr>
    <w:r>
      <w:t xml:space="preserve">Whiteboard Interviewer (Daphna </w:t>
    </w:r>
    <w:proofErr w:type="spellStart"/>
    <w:r>
      <w:t>Khen</w:t>
    </w:r>
    <w:proofErr w:type="spellEnd"/>
    <w:r>
      <w:t xml:space="preserve">, Clara Moore, Tuan Vo, Danny </w:t>
    </w:r>
    <w:proofErr w:type="spellStart"/>
    <w:r>
      <w:t>Christanto</w:t>
    </w:r>
    <w:proofErr w:type="spellEnd"/>
    <w:r>
      <w:t xml:space="preserve">, Christopher </w:t>
    </w:r>
    <w:proofErr w:type="spellStart"/>
    <w:r>
      <w:t>Tjong</w:t>
    </w:r>
    <w:proofErr w:type="spellEnd"/>
    <w:r>
      <w:t xml:space="preserve">, </w:t>
    </w:r>
    <w:proofErr w:type="spellStart"/>
    <w:r>
      <w:t>Roi</w:t>
    </w:r>
    <w:proofErr w:type="spellEnd"/>
    <w:r>
      <w:t xml:space="preserve"> Bing)</w:t>
    </w:r>
  </w:p>
  <w:p w:rsidR="004D10D8" w:rsidRDefault="004D10D8">
    <w:pPr>
      <w:pStyle w:val="Header"/>
    </w:pPr>
    <w:r>
      <w:t>User Interface Design (</w:t>
    </w:r>
    <w:r w:rsidR="00BD6279">
      <w:t>Enter Password Page</w:t>
    </w:r>
    <w:r>
      <w:t>)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279" w:rsidRDefault="00BD6279">
    <w:pPr>
      <w:pStyle w:val="Header"/>
    </w:pPr>
    <w:r>
      <w:t xml:space="preserve">Whiteboard Interviewer (Daphna </w:t>
    </w:r>
    <w:proofErr w:type="spellStart"/>
    <w:r>
      <w:t>Khen</w:t>
    </w:r>
    <w:proofErr w:type="spellEnd"/>
    <w:r>
      <w:t xml:space="preserve">, Clara Moore, Tuan Vo, Danny </w:t>
    </w:r>
    <w:proofErr w:type="spellStart"/>
    <w:r>
      <w:t>Christanto</w:t>
    </w:r>
    <w:proofErr w:type="spellEnd"/>
    <w:r>
      <w:t xml:space="preserve">, Christopher </w:t>
    </w:r>
    <w:proofErr w:type="spellStart"/>
    <w:r>
      <w:t>Tjong</w:t>
    </w:r>
    <w:proofErr w:type="spellEnd"/>
    <w:r>
      <w:t xml:space="preserve">, </w:t>
    </w:r>
    <w:proofErr w:type="spellStart"/>
    <w:r>
      <w:t>Roi</w:t>
    </w:r>
    <w:proofErr w:type="spellEnd"/>
    <w:r>
      <w:t xml:space="preserve"> Bing)</w:t>
    </w:r>
  </w:p>
  <w:p w:rsidR="00BD6279" w:rsidRDefault="00BD6279">
    <w:pPr>
      <w:pStyle w:val="Header"/>
    </w:pPr>
    <w:r>
      <w:t>User Interface Design (Error Page)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D8"/>
    <w:rsid w:val="001B46A6"/>
    <w:rsid w:val="004D10D8"/>
    <w:rsid w:val="009907FE"/>
    <w:rsid w:val="00BD6279"/>
    <w:rsid w:val="00E5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0D8"/>
  </w:style>
  <w:style w:type="paragraph" w:styleId="Footer">
    <w:name w:val="footer"/>
    <w:basedOn w:val="Normal"/>
    <w:link w:val="FooterChar"/>
    <w:uiPriority w:val="99"/>
    <w:unhideWhenUsed/>
    <w:rsid w:val="004D1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0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0D8"/>
  </w:style>
  <w:style w:type="paragraph" w:styleId="Footer">
    <w:name w:val="footer"/>
    <w:basedOn w:val="Normal"/>
    <w:link w:val="FooterChar"/>
    <w:uiPriority w:val="99"/>
    <w:unhideWhenUsed/>
    <w:rsid w:val="004D1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75A0800.dotm</Template>
  <TotalTime>15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3</cp:revision>
  <cp:lastPrinted>2013-10-18T17:20:00Z</cp:lastPrinted>
  <dcterms:created xsi:type="dcterms:W3CDTF">2013-10-18T17:00:00Z</dcterms:created>
  <dcterms:modified xsi:type="dcterms:W3CDTF">2013-10-18T17:39:00Z</dcterms:modified>
</cp:coreProperties>
</file>